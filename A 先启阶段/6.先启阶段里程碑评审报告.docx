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05C4507D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1ADF2C12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5070E93D" w14:textId="77777777">
              <w:trPr>
                <w:trHeight w:val="248"/>
              </w:trPr>
              <w:tc>
                <w:tcPr>
                  <w:tcW w:w="1409" w:type="dxa"/>
                </w:tcPr>
                <w:p w14:paraId="7EAA71AC" w14:textId="77777777"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6BD7CA18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70DAFC3F" w14:textId="77777777">
              <w:trPr>
                <w:trHeight w:val="341"/>
              </w:trPr>
              <w:tc>
                <w:tcPr>
                  <w:tcW w:w="1409" w:type="dxa"/>
                </w:tcPr>
                <w:p w14:paraId="16B0A001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10F70DD9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109C67C0" w14:textId="77777777">
              <w:trPr>
                <w:trHeight w:val="262"/>
              </w:trPr>
              <w:tc>
                <w:tcPr>
                  <w:tcW w:w="1409" w:type="dxa"/>
                </w:tcPr>
                <w:p w14:paraId="1C0BE27E" w14:textId="77777777"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0EFCBAF1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5B44ED11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7E47877A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9255F84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9CDF8BC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7DCC1D75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A93178E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7FB546B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FE23855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497D5D7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FF38574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0C537FA5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3F7CEB7A" w14:textId="77777777" w:rsidR="0010646C" w:rsidRPr="0010646C" w:rsidRDefault="00200AC5" w:rsidP="0010646C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10646C" w:rsidRPr="0010646C">
              <w:rPr>
                <w:sz w:val="24"/>
              </w:rPr>
              <w:t>HD20211101SR005</w:t>
            </w:r>
          </w:p>
          <w:p w14:paraId="1BD2EC6A" w14:textId="36626F67" w:rsidR="00200AC5" w:rsidRDefault="004B6751">
            <w:pPr>
              <w:pStyle w:val="a6"/>
              <w:rPr>
                <w:rFonts w:hint="eastAsia"/>
                <w:sz w:val="44"/>
              </w:rPr>
            </w:pPr>
            <w:r>
              <w:rPr>
                <w:rFonts w:hint="eastAsia"/>
              </w:rPr>
              <w:t>图书管理系统</w:t>
            </w:r>
          </w:p>
        </w:tc>
      </w:tr>
      <w:tr w:rsidR="00200AC5" w14:paraId="3F07BDFD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75084CE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</w:p>
          <w:p w14:paraId="4703B1EB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73CD7177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2B86CE0E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6D9BB13F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0C879D0B" w14:textId="77777777" w:rsidR="0010646C" w:rsidRPr="0010646C" w:rsidRDefault="0010646C" w:rsidP="0010646C">
            <w:pPr>
              <w:jc w:val="both"/>
              <w:rPr>
                <w:rFonts w:hAnsi="宋体"/>
                <w:szCs w:val="21"/>
              </w:rPr>
            </w:pPr>
            <w:r w:rsidRPr="0010646C">
              <w:rPr>
                <w:rFonts w:hAnsi="宋体"/>
                <w:szCs w:val="21"/>
              </w:rPr>
              <w:t>HD20211101SR005</w:t>
            </w:r>
          </w:p>
          <w:p w14:paraId="536492A8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545B0FE5" w14:textId="77777777" w:rsidR="00200AC5" w:rsidRDefault="00200AC5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47DAE5D" w14:textId="77777777" w:rsidR="00200AC5" w:rsidRDefault="00200AC5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14:paraId="24970E63" w14:textId="77777777" w:rsidR="00200AC5" w:rsidRDefault="00200AC5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14:paraId="520FB552" w14:textId="77777777" w:rsidR="00200AC5" w:rsidRDefault="00200AC5">
            <w:pPr>
              <w:pStyle w:val="a5"/>
              <w:rPr>
                <w:rFonts w:hint="eastAsia"/>
                <w:sz w:val="10"/>
                <w:szCs w:val="48"/>
              </w:rPr>
            </w:pPr>
          </w:p>
          <w:p w14:paraId="3FABDDF6" w14:textId="77777777" w:rsidR="00200AC5" w:rsidRDefault="00200AC5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>
              <w:rPr>
                <w:rFonts w:hint="eastAsia"/>
                <w:sz w:val="52"/>
                <w:szCs w:val="48"/>
              </w:rPr>
              <w:t>评审报告</w:t>
            </w:r>
          </w:p>
          <w:p w14:paraId="3F6EF1AC" w14:textId="77777777" w:rsidR="00200AC5" w:rsidRDefault="00200AC5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1E3A1C04" w14:textId="77777777" w:rsidR="00200AC5" w:rsidRDefault="00200AC5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365198B3" w14:textId="77777777" w:rsidR="00200AC5" w:rsidRDefault="00200AC5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735BDD4C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软件产品研发部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6459762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56CD5E4C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proofErr w:type="gramStart"/>
            <w:r w:rsidR="004B6751">
              <w:rPr>
                <w:rFonts w:hAnsi="宋体" w:hint="eastAsia"/>
                <w:sz w:val="30"/>
                <w:szCs w:val="30"/>
              </w:rPr>
              <w:t>鲜雨成</w:t>
            </w:r>
            <w:proofErr w:type="gramEnd"/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1FA75F54" w14:textId="77777777" w:rsidR="00200AC5" w:rsidRPr="0037117C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7300EB8F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 w:rsidR="004B6751">
              <w:rPr>
                <w:rFonts w:hAnsi="宋体" w:hint="eastAsia"/>
                <w:sz w:val="30"/>
                <w:szCs w:val="30"/>
              </w:rPr>
              <w:t>2025-1-9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0559C92F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6087C9D8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54573F08" w14:textId="77777777"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219EE66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27DB8663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proofErr w:type="gramStart"/>
            <w:r w:rsidR="004B6751">
              <w:rPr>
                <w:rFonts w:hAnsi="宋体" w:hint="eastAsia"/>
                <w:sz w:val="30"/>
                <w:szCs w:val="30"/>
              </w:rPr>
              <w:t>鲜雨成</w:t>
            </w:r>
            <w:proofErr w:type="gramEnd"/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BBF5ACF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670B7EAE" w14:textId="77777777" w:rsidR="00200AC5" w:rsidRDefault="00200AC5" w:rsidP="00795D9F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4B6751">
              <w:rPr>
                <w:rFonts w:hAnsi="宋体" w:hint="eastAsia"/>
                <w:sz w:val="30"/>
                <w:szCs w:val="30"/>
              </w:rPr>
              <w:t>2025-1-9</w:t>
            </w:r>
          </w:p>
        </w:tc>
      </w:tr>
      <w:tr w:rsidR="00200AC5" w14:paraId="2672A076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27107884" w14:textId="77777777" w:rsidR="00200AC5" w:rsidRDefault="00200AC5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3DEC1F1E" w14:textId="60031972" w:rsidR="00200AC5" w:rsidRDefault="0007441F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42D85A57" wp14:editId="71F4048D">
                  <wp:extent cx="1272540" cy="3505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28B30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29226C62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28A4AB11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50437F3F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48756615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5ADA176F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2887"/>
        <w:gridCol w:w="902"/>
        <w:gridCol w:w="941"/>
        <w:gridCol w:w="851"/>
        <w:gridCol w:w="850"/>
        <w:gridCol w:w="767"/>
        <w:gridCol w:w="766"/>
      </w:tblGrid>
      <w:tr w:rsidR="00200AC5" w14:paraId="4DC84DEA" w14:textId="77777777" w:rsidTr="00A93B65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BC1D510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5617BB8D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vAlign w:val="center"/>
          </w:tcPr>
          <w:p w14:paraId="6782EA0F" w14:textId="77777777" w:rsidR="00200AC5" w:rsidRDefault="004B6751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hint="eastAsia"/>
              </w:rPr>
              <w:t>图书管理系统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245A397D" w14:textId="77777777" w:rsidR="00200AC5" w:rsidRDefault="00200AC5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345C2370" w14:textId="7484B046" w:rsidR="00902A7B" w:rsidRDefault="0010646C" w:rsidP="0010646C">
            <w:pPr>
              <w:spacing w:line="120" w:lineRule="atLeast"/>
              <w:jc w:val="center"/>
              <w:rPr>
                <w:rFonts w:ascii="宋体" w:hint="eastAsia"/>
                <w:sz w:val="21"/>
              </w:rPr>
            </w:pPr>
            <w:r w:rsidRPr="0010646C">
              <w:rPr>
                <w:rFonts w:ascii="宋体"/>
                <w:sz w:val="21"/>
              </w:rPr>
              <w:t>HD20211101SR005</w:t>
            </w:r>
          </w:p>
        </w:tc>
      </w:tr>
      <w:tr w:rsidR="00200AC5" w14:paraId="4C70585C" w14:textId="77777777" w:rsidTr="00A93B65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861D5C3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889" w:type="dxa"/>
            <w:tcBorders>
              <w:top w:val="single" w:sz="4" w:space="0" w:color="auto"/>
            </w:tcBorders>
            <w:vAlign w:val="center"/>
          </w:tcPr>
          <w:p w14:paraId="7C5265D0" w14:textId="77777777" w:rsidR="00200AC5" w:rsidRDefault="004B6751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邓年鑫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0018E3D0" w14:textId="77777777" w:rsidR="00200AC5" w:rsidRDefault="00200AC5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31" w:type="dxa"/>
            <w:gridSpan w:val="4"/>
            <w:tcBorders>
              <w:top w:val="single" w:sz="4" w:space="0" w:color="auto"/>
            </w:tcBorders>
            <w:vAlign w:val="center"/>
          </w:tcPr>
          <w:p w14:paraId="55E850CB" w14:textId="77777777" w:rsidR="00200AC5" w:rsidRDefault="004B6751" w:rsidP="00902A7B">
            <w:pPr>
              <w:spacing w:before="120" w:after="120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2025-1-9</w:t>
            </w:r>
          </w:p>
        </w:tc>
      </w:tr>
      <w:tr w:rsidR="00200AC5" w14:paraId="0F4A2192" w14:textId="77777777" w:rsidTr="00A93B65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0CFA9605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889" w:type="dxa"/>
            <w:vMerge w:val="restart"/>
            <w:vAlign w:val="center"/>
          </w:tcPr>
          <w:p w14:paraId="0459F412" w14:textId="77777777" w:rsidR="00200AC5" w:rsidRDefault="004B6751">
            <w:pPr>
              <w:rPr>
                <w:rFonts w:ascii="宋体" w:hint="eastAsia"/>
                <w:sz w:val="21"/>
              </w:rPr>
            </w:pPr>
            <w:proofErr w:type="gramStart"/>
            <w:r>
              <w:rPr>
                <w:rFonts w:ascii="宋体" w:hint="eastAsia"/>
                <w:sz w:val="21"/>
              </w:rPr>
              <w:t>鲜雨成</w:t>
            </w:r>
            <w:proofErr w:type="gramEnd"/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9F4F723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15B9ADB8" w14:textId="77777777" w:rsidR="00200AC5" w:rsidRDefault="004B6751" w:rsidP="00902A7B">
            <w:pPr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2025-1-9</w:t>
            </w:r>
          </w:p>
        </w:tc>
      </w:tr>
      <w:tr w:rsidR="00200AC5" w14:paraId="2C491773" w14:textId="77777777" w:rsidTr="00A93B65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29F69A95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2889" w:type="dxa"/>
            <w:vMerge/>
            <w:vAlign w:val="center"/>
          </w:tcPr>
          <w:p w14:paraId="749516F9" w14:textId="77777777" w:rsidR="00200AC5" w:rsidRDefault="00200AC5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169F4E4A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8B1BDC" w14:textId="77777777" w:rsidR="00200AC5" w:rsidRDefault="00200AC5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8C2DB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180FD1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23B0FA" w14:textId="77777777" w:rsidR="00200AC5" w:rsidRDefault="00200AC5" w:rsidP="00902A7B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0F763762" w14:textId="77777777">
        <w:tblPrEx>
          <w:tblCellMar>
            <w:top w:w="0" w:type="dxa"/>
            <w:bottom w:w="0" w:type="dxa"/>
          </w:tblCellMar>
        </w:tblPrEx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0B156C33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4FE496B3" w14:textId="77777777" w:rsidR="00200AC5" w:rsidRDefault="00200AC5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需求分析和需求开发的所有工件。</w:t>
            </w:r>
          </w:p>
        </w:tc>
      </w:tr>
      <w:tr w:rsidR="00200AC5" w14:paraId="7D17B95F" w14:textId="77777777">
        <w:tblPrEx>
          <w:tblCellMar>
            <w:top w:w="0" w:type="dxa"/>
            <w:bottom w:w="0" w:type="dxa"/>
          </w:tblCellMar>
        </w:tblPrEx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453762B9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评 审 意 见 和 解 决 </w:t>
            </w:r>
            <w:proofErr w:type="gramStart"/>
            <w:r>
              <w:rPr>
                <w:rFonts w:ascii="黑体" w:eastAsia="黑体" w:hint="eastAsia"/>
                <w:b/>
                <w:sz w:val="24"/>
              </w:rPr>
              <w:t>措</w:t>
            </w:r>
            <w:proofErr w:type="gramEnd"/>
            <w:r>
              <w:rPr>
                <w:rFonts w:ascii="黑体" w:eastAsia="黑体" w:hint="eastAsia"/>
                <w:b/>
                <w:sz w:val="24"/>
              </w:rPr>
              <w:t xml:space="preserve"> 施</w:t>
            </w:r>
          </w:p>
        </w:tc>
        <w:tc>
          <w:tcPr>
            <w:tcW w:w="7963" w:type="dxa"/>
            <w:gridSpan w:val="7"/>
            <w:tcBorders>
              <w:bottom w:val="single" w:sz="4" w:space="0" w:color="auto"/>
            </w:tcBorders>
          </w:tcPr>
          <w:p w14:paraId="78D32EEB" w14:textId="77777777" w:rsidR="005F6A09" w:rsidRDefault="005F6A09" w:rsidP="005F6A0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58BBD3CC" w14:textId="77777777" w:rsidR="00200AC5" w:rsidRDefault="001F418A" w:rsidP="005F6A09">
            <w:pPr>
              <w:ind w:firstLineChars="200" w:firstLine="4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本阶段工作按计划完成，</w:t>
            </w:r>
            <w:r w:rsidR="008725CA">
              <w:rPr>
                <w:rFonts w:ascii="宋体" w:hint="eastAsia"/>
                <w:sz w:val="21"/>
              </w:rPr>
              <w:t>达到基本要求，没有需要修改问题，</w:t>
            </w:r>
            <w:r>
              <w:rPr>
                <w:rFonts w:ascii="宋体" w:hint="eastAsia"/>
                <w:sz w:val="21"/>
              </w:rPr>
              <w:t>可以进入下一阶段。</w:t>
            </w:r>
          </w:p>
          <w:p w14:paraId="38B91EA3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30D931C7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17575B9D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0D6251FB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0FEFC9A7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296746AB" w14:textId="77777777">
        <w:tblPrEx>
          <w:tblCellMar>
            <w:top w:w="0" w:type="dxa"/>
            <w:bottom w:w="0" w:type="dxa"/>
          </w:tblCellMar>
        </w:tblPrEx>
        <w:trPr>
          <w:cantSplit/>
          <w:trHeight w:val="1864"/>
        </w:trPr>
        <w:tc>
          <w:tcPr>
            <w:tcW w:w="1080" w:type="dxa"/>
            <w:vAlign w:val="center"/>
          </w:tcPr>
          <w:p w14:paraId="122F6A13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7"/>
            <w:vAlign w:val="center"/>
          </w:tcPr>
          <w:p w14:paraId="4005186B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1E869F95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2DA4E162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3617F9BF" w14:textId="77777777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1080" w:type="dxa"/>
            <w:vAlign w:val="center"/>
          </w:tcPr>
          <w:p w14:paraId="7A0ECE55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250E8645" w14:textId="77777777" w:rsidR="00200AC5" w:rsidRDefault="004B6751" w:rsidP="004409AA">
            <w:pPr>
              <w:spacing w:before="120"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8"/>
              </w:rPr>
              <w:t>2025-1-9</w:t>
            </w:r>
          </w:p>
        </w:tc>
        <w:tc>
          <w:tcPr>
            <w:tcW w:w="1789" w:type="dxa"/>
            <w:gridSpan w:val="2"/>
            <w:vAlign w:val="center"/>
          </w:tcPr>
          <w:p w14:paraId="3941D46B" w14:textId="77777777" w:rsidR="00200AC5" w:rsidRDefault="00200AC5">
            <w:pPr>
              <w:jc w:val="center"/>
              <w:rPr>
                <w:rFonts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2D7ECE0F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3"/>
            <w:vAlign w:val="center"/>
          </w:tcPr>
          <w:p w14:paraId="74B3F056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278D3748" w14:textId="77777777">
        <w:tblPrEx>
          <w:tblCellMar>
            <w:top w:w="0" w:type="dxa"/>
            <w:bottom w:w="0" w:type="dxa"/>
          </w:tblCellMar>
        </w:tblPrEx>
        <w:trPr>
          <w:cantSplit/>
          <w:trHeight w:val="798"/>
        </w:trPr>
        <w:tc>
          <w:tcPr>
            <w:tcW w:w="1080" w:type="dxa"/>
            <w:vAlign w:val="center"/>
          </w:tcPr>
          <w:p w14:paraId="50D4DA72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7"/>
            <w:vAlign w:val="center"/>
          </w:tcPr>
          <w:p w14:paraId="10CD1AE3" w14:textId="77777777" w:rsidR="00200AC5" w:rsidRDefault="004B6751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 w:hint="eastAsia"/>
                <w:sz w:val="21"/>
              </w:rPr>
            </w:pPr>
            <w:proofErr w:type="gramStart"/>
            <w:r>
              <w:rPr>
                <w:rFonts w:ascii="宋体" w:hAnsi="Times New Roman" w:hint="eastAsia"/>
                <w:sz w:val="21"/>
              </w:rPr>
              <w:t>鲜雨成</w:t>
            </w:r>
            <w:proofErr w:type="gramEnd"/>
            <w:r>
              <w:rPr>
                <w:rFonts w:ascii="宋体" w:hAnsi="Times New Roman" w:hint="eastAsia"/>
                <w:sz w:val="21"/>
              </w:rPr>
              <w:t>，邓年鑫，董龙，丁齐，王程鹏</w:t>
            </w:r>
          </w:p>
        </w:tc>
      </w:tr>
      <w:tr w:rsidR="00200AC5" w14:paraId="20EC2301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14:paraId="6F8E7D33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486608A2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7"/>
            <w:vAlign w:val="center"/>
          </w:tcPr>
          <w:p w14:paraId="0D66197A" w14:textId="77777777" w:rsidR="00200AC5" w:rsidRDefault="004B6751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邓年鑫</w:t>
            </w:r>
          </w:p>
        </w:tc>
      </w:tr>
      <w:tr w:rsidR="00721EE2" w14:paraId="717D10DB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</w:tcPr>
          <w:p w14:paraId="1E07B45C" w14:textId="77777777" w:rsidR="00721EE2" w:rsidRDefault="00721EE2" w:rsidP="00D5714A">
            <w:pPr>
              <w:pStyle w:val="TableRow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7"/>
            <w:vAlign w:val="center"/>
          </w:tcPr>
          <w:p w14:paraId="289EDC7B" w14:textId="77777777" w:rsidR="00721EE2" w:rsidRPr="000C1A81" w:rsidRDefault="004B6751" w:rsidP="00D5714A">
            <w:pPr>
              <w:pStyle w:val="Tabletext"/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邓年鑫</w:t>
            </w:r>
          </w:p>
        </w:tc>
      </w:tr>
      <w:tr w:rsidR="00721EE2" w14:paraId="14EA7A3D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14:paraId="65FC87E9" w14:textId="77777777" w:rsidR="00721EE2" w:rsidRDefault="00721EE2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7"/>
          </w:tcPr>
          <w:p w14:paraId="23F6D448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 w:hint="eastAsia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4F3A9171" w14:textId="77777777" w:rsidR="00721EE2" w:rsidRDefault="00721EE2" w:rsidP="00902A7B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proofErr w:type="gramStart"/>
            <w:r w:rsidR="004B6751">
              <w:rPr>
                <w:rFonts w:ascii="宋体" w:hint="eastAsia"/>
                <w:sz w:val="21"/>
                <w:szCs w:val="21"/>
              </w:rPr>
              <w:t>鲜雨成</w:t>
            </w:r>
            <w:proofErr w:type="gramEnd"/>
            <w:r>
              <w:rPr>
                <w:rFonts w:ascii="宋体" w:hint="eastAsia"/>
                <w:sz w:val="24"/>
              </w:rPr>
              <w:t xml:space="preserve">　</w:t>
            </w:r>
            <w:r w:rsidR="004B6751">
              <w:rPr>
                <w:rFonts w:ascii="宋体" w:hint="eastAsia"/>
                <w:sz w:val="24"/>
              </w:rPr>
              <w:t>2025-1-9</w:t>
            </w:r>
          </w:p>
        </w:tc>
      </w:tr>
    </w:tbl>
    <w:p w14:paraId="02603601" w14:textId="77777777" w:rsidR="00200AC5" w:rsidRDefault="00200AC5">
      <w:pPr>
        <w:spacing w:line="20" w:lineRule="exact"/>
      </w:pPr>
    </w:p>
    <w:p w14:paraId="40046E8C" w14:textId="77777777" w:rsidR="00200AC5" w:rsidRDefault="00200AC5">
      <w:pPr>
        <w:rPr>
          <w:rFonts w:ascii="宋体"/>
          <w:sz w:val="28"/>
        </w:rPr>
        <w:sectPr w:rsidR="00200AC5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0511D4D2" w14:textId="77777777" w:rsidR="00200AC5" w:rsidRDefault="00200AC5">
      <w:pPr>
        <w:spacing w:line="20" w:lineRule="exact"/>
      </w:pPr>
    </w:p>
    <w:p w14:paraId="181E2C3F" w14:textId="77777777" w:rsidR="00200AC5" w:rsidRDefault="00200AC5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05AB76EA" w14:textId="77777777">
        <w:tblPrEx>
          <w:tblCellMar>
            <w:top w:w="0" w:type="dxa"/>
            <w:bottom w:w="0" w:type="dxa"/>
          </w:tblCellMar>
        </w:tblPrEx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589429F4" w14:textId="77777777" w:rsidR="00200AC5" w:rsidRDefault="00200AC5">
            <w:pPr>
              <w:pStyle w:val="a6"/>
              <w:jc w:val="left"/>
              <w:rPr>
                <w:rFonts w:cs="Arial" w:hint="eastAsia"/>
                <w:b w:val="0"/>
                <w:bCs w:val="0"/>
                <w:sz w:val="21"/>
              </w:rPr>
            </w:pPr>
          </w:p>
          <w:p w14:paraId="471A50E7" w14:textId="77777777" w:rsidR="00200AC5" w:rsidRDefault="00200AC5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4B6751">
              <w:rPr>
                <w:rFonts w:ascii="宋体" w:hint="eastAsia"/>
                <w:sz w:val="21"/>
                <w:szCs w:val="21"/>
              </w:rPr>
              <w:t>1月9</w:t>
            </w:r>
            <w:r w:rsidR="00320D08">
              <w:rPr>
                <w:rFonts w:ascii="宋体" w:hint="eastAsia"/>
                <w:sz w:val="21"/>
                <w:szCs w:val="21"/>
              </w:rPr>
              <w:t>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579E90E6" w14:textId="77777777" w:rsidR="00200AC5" w:rsidRPr="00BE2F12" w:rsidRDefault="00200AC5">
            <w:pPr>
              <w:rPr>
                <w:rFonts w:ascii="宋体" w:hint="eastAsia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4B6751">
              <w:rPr>
                <w:rFonts w:ascii="宋体" w:hint="eastAsia"/>
              </w:rPr>
              <w:t>邓年鑫，</w:t>
            </w:r>
            <w:proofErr w:type="gramStart"/>
            <w:r w:rsidR="004B6751">
              <w:rPr>
                <w:rFonts w:ascii="宋体" w:hint="eastAsia"/>
              </w:rPr>
              <w:t>鲜雨成</w:t>
            </w:r>
            <w:proofErr w:type="gramEnd"/>
            <w:r w:rsidR="004B6751">
              <w:rPr>
                <w:rFonts w:ascii="宋体" w:hint="eastAsia"/>
              </w:rPr>
              <w:t>，董龙，丁齐，王程鹏</w:t>
            </w:r>
          </w:p>
          <w:p w14:paraId="79299F5E" w14:textId="77777777" w:rsidR="00200AC5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4CD3D4DB" w14:textId="77777777" w:rsidR="00200AC5" w:rsidRPr="00207279" w:rsidRDefault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7599AB33" w14:textId="77777777"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2349B4F9" w14:textId="77777777"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5DB0683B" w14:textId="77777777" w:rsidR="00200AC5" w:rsidRPr="00220DED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539B8CFA" w14:textId="77777777" w:rsidR="007F1701" w:rsidRPr="0096355F" w:rsidRDefault="00200AC5" w:rsidP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117C4218" w14:textId="77777777" w:rsidR="007F1701" w:rsidRPr="0096355F" w:rsidRDefault="007F1701" w:rsidP="007F1701">
            <w:pPr>
              <w:rPr>
                <w:rFonts w:ascii="宋体" w:hint="eastAsia"/>
                <w:sz w:val="21"/>
                <w:szCs w:val="21"/>
              </w:rPr>
            </w:pPr>
          </w:p>
          <w:p w14:paraId="67003C14" w14:textId="77777777" w:rsidR="0096355F" w:rsidRPr="0096355F" w:rsidRDefault="007F1701" w:rsidP="0096355F">
            <w:pPr>
              <w:rPr>
                <w:rFonts w:ascii="宋体" w:hint="eastAsia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</w:t>
            </w:r>
            <w:proofErr w:type="gramStart"/>
            <w:r w:rsidR="0096355F" w:rsidRPr="0096355F">
              <w:rPr>
                <w:rFonts w:ascii="宋体" w:hint="eastAsia"/>
                <w:sz w:val="21"/>
                <w:szCs w:val="21"/>
              </w:rPr>
              <w:t>值属于</w:t>
            </w:r>
            <w:proofErr w:type="gramEnd"/>
            <w:r w:rsidR="0096355F" w:rsidRPr="0096355F">
              <w:rPr>
                <w:rFonts w:ascii="宋体" w:hint="eastAsia"/>
                <w:sz w:val="21"/>
                <w:szCs w:val="21"/>
              </w:rPr>
              <w:t>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0F0DAF4C" w14:textId="77777777" w:rsidR="0096355F" w:rsidRPr="0096355F" w:rsidRDefault="0096355F" w:rsidP="0096355F">
            <w:pPr>
              <w:rPr>
                <w:rFonts w:ascii="宋体" w:hint="eastAsia"/>
                <w:sz w:val="21"/>
                <w:szCs w:val="21"/>
              </w:rPr>
            </w:pPr>
          </w:p>
          <w:p w14:paraId="1B0ABCE5" w14:textId="77777777" w:rsidR="00025304" w:rsidRPr="0096355F" w:rsidRDefault="0096355F" w:rsidP="0096355F">
            <w:pPr>
              <w:rPr>
                <w:rFonts w:ascii="宋体" w:hint="eastAsia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4.需求固定后，重新对设计规模做了估计，修改了项目进度计划，将后台管理功能模块细分为用户管理，华迪学员管理和系统管理3个部分。修改计划向CCB做了申请与确认。下一阶段工作按新计划安排。没有改变</w:t>
            </w:r>
            <w:proofErr w:type="gramStart"/>
            <w:r w:rsidRPr="0096355F">
              <w:rPr>
                <w:rFonts w:ascii="宋体" w:hint="eastAsia"/>
                <w:sz w:val="21"/>
                <w:szCs w:val="21"/>
              </w:rPr>
              <w:t>项目结项日期</w:t>
            </w:r>
            <w:proofErr w:type="gramEnd"/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05FD5F35" w14:textId="77777777" w:rsidR="00025304" w:rsidRPr="00317E11" w:rsidRDefault="00025304" w:rsidP="00317E11">
            <w:pPr>
              <w:rPr>
                <w:rFonts w:ascii="宋体" w:hint="eastAsia"/>
                <w:sz w:val="21"/>
                <w:szCs w:val="21"/>
              </w:rPr>
            </w:pPr>
          </w:p>
          <w:p w14:paraId="643A28B4" w14:textId="77777777" w:rsidR="00CF0B41" w:rsidRPr="00317E11" w:rsidRDefault="00CF0B41" w:rsidP="00317E11">
            <w:pPr>
              <w:rPr>
                <w:rFonts w:ascii="宋体" w:hint="eastAsia"/>
                <w:sz w:val="21"/>
                <w:szCs w:val="21"/>
              </w:rPr>
            </w:pPr>
          </w:p>
          <w:p w14:paraId="263860ED" w14:textId="77777777" w:rsidR="00CF0B41" w:rsidRPr="00FF7F85" w:rsidRDefault="00CF0B41" w:rsidP="00025304">
            <w:pPr>
              <w:pStyle w:val="a1"/>
              <w:ind w:left="0"/>
              <w:rPr>
                <w:rFonts w:hint="eastAsia"/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5BEB2E46" w14:textId="77777777" w:rsid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14:paraId="685B2CE3" w14:textId="77777777" w:rsidR="00426664" w:rsidRP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14:paraId="0CD5EB2B" w14:textId="77777777" w:rsidR="00200AC5" w:rsidRDefault="00200AC5">
            <w:pPr>
              <w:pStyle w:val="Tabletext"/>
              <w:rPr>
                <w:rFonts w:hint="eastAsia"/>
              </w:rPr>
            </w:pPr>
          </w:p>
        </w:tc>
      </w:tr>
    </w:tbl>
    <w:p w14:paraId="1DFD9B85" w14:textId="77777777" w:rsidR="00200AC5" w:rsidRDefault="00200AC5">
      <w:pPr>
        <w:wordWrap w:val="0"/>
        <w:jc w:val="right"/>
        <w:rPr>
          <w:rFonts w:hint="eastAsia"/>
        </w:rPr>
      </w:pPr>
    </w:p>
    <w:p w14:paraId="2543ECBF" w14:textId="77777777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proofErr w:type="gramStart"/>
      <w:r w:rsidR="004B6751">
        <w:rPr>
          <w:rFonts w:hint="eastAsia"/>
          <w:sz w:val="24"/>
        </w:rPr>
        <w:t>鲜雨成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39DE3467" w14:textId="77777777" w:rsidR="00200AC5" w:rsidRDefault="00200AC5">
      <w:pPr>
        <w:pStyle w:val="af4"/>
        <w:jc w:val="center"/>
        <w:rPr>
          <w:rFonts w:hint="eastAsia"/>
          <w:sz w:val="30"/>
        </w:rPr>
      </w:pPr>
    </w:p>
    <w:p w14:paraId="1C8D252B" w14:textId="77777777" w:rsidR="00200AC5" w:rsidRDefault="00200AC5">
      <w:pPr>
        <w:pStyle w:val="af4"/>
        <w:jc w:val="center"/>
        <w:rPr>
          <w:rFonts w:hint="eastAsia"/>
          <w:sz w:val="30"/>
        </w:rPr>
      </w:pPr>
    </w:p>
    <w:p w14:paraId="6DD79C9D" w14:textId="77777777" w:rsidR="006F6A49" w:rsidRDefault="006F6A49" w:rsidP="006F6A49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3C2B3BAC" w14:textId="77777777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A02382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17ED811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6A33D399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61498319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5C375336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80257E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7F10EEB2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19D1AB6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6316A12A" w14:textId="77777777" w:rsidR="000C239E" w:rsidRPr="007E1850" w:rsidRDefault="004B6751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邓年鑫</w:t>
            </w:r>
          </w:p>
        </w:tc>
        <w:tc>
          <w:tcPr>
            <w:tcW w:w="1980" w:type="dxa"/>
            <w:vAlign w:val="center"/>
          </w:tcPr>
          <w:p w14:paraId="7631BB6B" w14:textId="77777777" w:rsidR="000C239E" w:rsidRPr="007E1850" w:rsidRDefault="004B6751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6CEFFF0A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4E18168C" w14:textId="77777777" w:rsidR="000C239E" w:rsidRPr="007E1850" w:rsidRDefault="004B6751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邓年鑫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D25D2B4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523C91E7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7A2226B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320F312C" w14:textId="77777777" w:rsidR="000C239E" w:rsidRPr="007E1850" w:rsidRDefault="004B6751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董龙</w:t>
            </w:r>
          </w:p>
        </w:tc>
        <w:tc>
          <w:tcPr>
            <w:tcW w:w="1980" w:type="dxa"/>
            <w:vAlign w:val="center"/>
          </w:tcPr>
          <w:p w14:paraId="0BDE37B5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系统设计工程师</w:t>
            </w:r>
          </w:p>
        </w:tc>
        <w:tc>
          <w:tcPr>
            <w:tcW w:w="2497" w:type="dxa"/>
            <w:vAlign w:val="center"/>
          </w:tcPr>
          <w:p w14:paraId="670BE29C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4E015BEE" w14:textId="77777777" w:rsidR="000C239E" w:rsidRPr="007E1850" w:rsidRDefault="004B6751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董龙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5308A76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7861EE0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8B63E3B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027E4C2F" w14:textId="77777777" w:rsidR="000C239E" w:rsidRPr="007E1850" w:rsidRDefault="004B6751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丁齐</w:t>
            </w:r>
          </w:p>
        </w:tc>
        <w:tc>
          <w:tcPr>
            <w:tcW w:w="1980" w:type="dxa"/>
            <w:vAlign w:val="center"/>
          </w:tcPr>
          <w:p w14:paraId="423D462B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构架</w:t>
            </w:r>
            <w:r w:rsidRPr="007E1850">
              <w:rPr>
                <w:rFonts w:ascii="宋体" w:hint="eastAsia"/>
              </w:rPr>
              <w:t>设计工程师</w:t>
            </w:r>
          </w:p>
        </w:tc>
        <w:tc>
          <w:tcPr>
            <w:tcW w:w="2497" w:type="dxa"/>
            <w:vAlign w:val="center"/>
          </w:tcPr>
          <w:p w14:paraId="43B9C813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493D5353" w14:textId="77777777" w:rsidR="000C239E" w:rsidRPr="007E1850" w:rsidRDefault="004B6751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丁齐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0B2697F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39E6062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F5B6D3D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8</w:t>
            </w:r>
          </w:p>
        </w:tc>
        <w:tc>
          <w:tcPr>
            <w:tcW w:w="1260" w:type="dxa"/>
            <w:vAlign w:val="center"/>
          </w:tcPr>
          <w:p w14:paraId="117A8C4A" w14:textId="77777777" w:rsidR="000C239E" w:rsidRPr="007E1850" w:rsidRDefault="004B6751" w:rsidP="003A1829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</w:rPr>
              <w:t>鲜雨成</w:t>
            </w:r>
            <w:proofErr w:type="gramEnd"/>
          </w:p>
        </w:tc>
        <w:tc>
          <w:tcPr>
            <w:tcW w:w="1980" w:type="dxa"/>
            <w:vAlign w:val="center"/>
          </w:tcPr>
          <w:p w14:paraId="25649F2B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测试工程师</w:t>
            </w:r>
          </w:p>
        </w:tc>
        <w:tc>
          <w:tcPr>
            <w:tcW w:w="2497" w:type="dxa"/>
            <w:vAlign w:val="center"/>
          </w:tcPr>
          <w:p w14:paraId="203AF583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软件工程中心</w:t>
            </w:r>
          </w:p>
        </w:tc>
        <w:tc>
          <w:tcPr>
            <w:tcW w:w="1643" w:type="dxa"/>
            <w:vAlign w:val="center"/>
          </w:tcPr>
          <w:p w14:paraId="10E9619C" w14:textId="77777777" w:rsidR="000C239E" w:rsidRPr="007E1850" w:rsidRDefault="004B6751" w:rsidP="00632713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</w:rPr>
              <w:t>鲜雨成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45247EE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15DB7431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DE47129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1260" w:type="dxa"/>
            <w:vAlign w:val="center"/>
          </w:tcPr>
          <w:p w14:paraId="2FD5F867" w14:textId="77777777" w:rsidR="000C239E" w:rsidRPr="007E1850" w:rsidRDefault="004B6751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王程鹏</w:t>
            </w:r>
          </w:p>
        </w:tc>
        <w:tc>
          <w:tcPr>
            <w:tcW w:w="1980" w:type="dxa"/>
            <w:vAlign w:val="center"/>
          </w:tcPr>
          <w:p w14:paraId="3EA75E56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配置管理工程师</w:t>
            </w:r>
          </w:p>
        </w:tc>
        <w:tc>
          <w:tcPr>
            <w:tcW w:w="2497" w:type="dxa"/>
            <w:vAlign w:val="center"/>
          </w:tcPr>
          <w:p w14:paraId="35DAD7B1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软件项目管理部</w:t>
            </w:r>
          </w:p>
        </w:tc>
        <w:tc>
          <w:tcPr>
            <w:tcW w:w="1643" w:type="dxa"/>
            <w:vAlign w:val="center"/>
          </w:tcPr>
          <w:p w14:paraId="279181F6" w14:textId="77777777" w:rsidR="000C239E" w:rsidRPr="007E1850" w:rsidRDefault="004B6751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王程鹏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43379FC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9F28485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F0545C2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2851E1AB" w14:textId="77777777" w:rsidR="000C239E" w:rsidRPr="0019488B" w:rsidRDefault="000C239E" w:rsidP="0019488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684B2DD1" w14:textId="77777777" w:rsidR="000C239E" w:rsidRPr="0019488B" w:rsidRDefault="000C239E" w:rsidP="0019488B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27299CD2" w14:textId="77777777" w:rsidR="000C239E" w:rsidRPr="0019488B" w:rsidRDefault="000C239E" w:rsidP="0019488B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0271DB5E" w14:textId="77777777" w:rsidR="000C239E" w:rsidRPr="0019488B" w:rsidRDefault="000C239E" w:rsidP="0063271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4F945AA" w14:textId="77777777" w:rsidR="000C239E" w:rsidRPr="007E1850" w:rsidRDefault="000C239E" w:rsidP="0019488B">
            <w:pPr>
              <w:jc w:val="center"/>
              <w:rPr>
                <w:rFonts w:ascii="宋体" w:hint="eastAsia"/>
              </w:rPr>
            </w:pPr>
          </w:p>
        </w:tc>
      </w:tr>
      <w:tr w:rsidR="00A80B92" w14:paraId="71245822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7D2B329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14:paraId="69302BB8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980" w:type="dxa"/>
            <w:vAlign w:val="center"/>
          </w:tcPr>
          <w:p w14:paraId="780A2D8C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497" w:type="dxa"/>
            <w:vAlign w:val="center"/>
          </w:tcPr>
          <w:p w14:paraId="39824FCB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643" w:type="dxa"/>
            <w:vAlign w:val="center"/>
          </w:tcPr>
          <w:p w14:paraId="573BE301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F808969" w14:textId="77777777" w:rsidR="00A80B92" w:rsidRPr="007E1850" w:rsidRDefault="00A80B92" w:rsidP="003A1829">
            <w:pPr>
              <w:jc w:val="center"/>
              <w:rPr>
                <w:rFonts w:ascii="宋体" w:hint="eastAsia"/>
              </w:rPr>
            </w:pPr>
          </w:p>
        </w:tc>
      </w:tr>
      <w:tr w:rsidR="00A80B92" w14:paraId="16445D68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560C23" w14:textId="77777777" w:rsidR="00A80B92" w:rsidRPr="0029584C" w:rsidRDefault="00A80B92" w:rsidP="003A182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60" w:type="dxa"/>
            <w:vAlign w:val="center"/>
          </w:tcPr>
          <w:p w14:paraId="721C50E3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357FAD1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13E0290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62F51199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EB0F8C4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2A98A90E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C02F54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2E48D79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5141A46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3F40B591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308246C1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0E1341B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5C101C79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9A4F3C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3DE7FC5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9D893A3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34A4C3B6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2FF4DB62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F911644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67512A97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212BC4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098E7EE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5065454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EDDDD33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14:paraId="207BE0B2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B67C72F" w14:textId="77777777" w:rsidR="00A80B92" w:rsidRDefault="00A80B92" w:rsidP="003A1829">
            <w:pPr>
              <w:jc w:val="center"/>
              <w:rPr>
                <w:rFonts w:hint="eastAsia"/>
                <w:sz w:val="24"/>
              </w:rPr>
            </w:pPr>
          </w:p>
        </w:tc>
      </w:tr>
      <w:tr w:rsidR="00A80B92" w14:paraId="21018F5E" w14:textId="7777777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DBDEDD" w14:textId="77777777" w:rsidR="00A80B92" w:rsidRDefault="00A80B92" w:rsidP="003A1829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09649A49" w14:textId="77777777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5BCC6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2F87D78A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737F8B21" w14:textId="77777777" w:rsidR="00200AC5" w:rsidRPr="00A80B92" w:rsidRDefault="00200AC5">
      <w:pPr>
        <w:rPr>
          <w:rFonts w:hint="eastAsia"/>
        </w:rPr>
      </w:pPr>
    </w:p>
    <w:sectPr w:rsidR="00200AC5" w:rsidRPr="00A80B92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EDFD8" w14:textId="77777777" w:rsidR="00E26463" w:rsidRDefault="00E26463">
      <w:r>
        <w:separator/>
      </w:r>
    </w:p>
  </w:endnote>
  <w:endnote w:type="continuationSeparator" w:id="0">
    <w:p w14:paraId="4988C154" w14:textId="77777777" w:rsidR="00E26463" w:rsidRDefault="00E2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AEB73" w14:textId="77777777" w:rsidR="00CF0B41" w:rsidRDefault="00CF0B4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8E4883">
      <w:rPr>
        <w:rStyle w:val="aa"/>
        <w:rFonts w:ascii="宋体" w:eastAsia="宋体" w:hAnsi="宋体"/>
        <w:noProof/>
      </w:rPr>
      <w:t>0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8E4883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7F6B0" w14:textId="77777777" w:rsidR="00CF0B41" w:rsidRDefault="00CF0B4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8E4883">
      <w:rPr>
        <w:rStyle w:val="aa"/>
        <w:rFonts w:ascii="宋体" w:eastAsia="宋体" w:hAnsi="宋体"/>
        <w:noProof/>
      </w:rPr>
      <w:t>1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8E4883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83036" w14:textId="77777777" w:rsidR="00E26463" w:rsidRDefault="00E26463">
      <w:r>
        <w:separator/>
      </w:r>
    </w:p>
  </w:footnote>
  <w:footnote w:type="continuationSeparator" w:id="0">
    <w:p w14:paraId="3BD2F13E" w14:textId="77777777" w:rsidR="00E26463" w:rsidRDefault="00E26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80641" w14:textId="77777777" w:rsidR="00CF0B41" w:rsidRDefault="00CF0B41">
    <w:pPr>
      <w:pStyle w:val="a8"/>
      <w:ind w:firstLine="0"/>
      <w:rPr>
        <w:rFonts w:hint="eastAsia"/>
      </w:rPr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1DF22" w14:textId="77777777" w:rsidR="00CF0B41" w:rsidRDefault="00CF0B41">
    <w:pPr>
      <w:pStyle w:val="a8"/>
      <w:ind w:firstLine="0"/>
      <w:rPr>
        <w:rFonts w:ascii="宋体" w:eastAsia="宋体" w:hint="eastAsia"/>
        <w:sz w:val="20"/>
      </w:rPr>
    </w:pPr>
    <w:r>
      <w:rPr>
        <w:rFonts w:ascii="宋体" w:eastAsia="宋体" w:hint="eastAsia"/>
        <w:sz w:val="20"/>
      </w:rPr>
      <w:t>需求阶段评审报告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00972584">
    <w:abstractNumId w:val="9"/>
  </w:num>
  <w:num w:numId="2" w16cid:durableId="1286043991">
    <w:abstractNumId w:val="9"/>
  </w:num>
  <w:num w:numId="3" w16cid:durableId="1533106984">
    <w:abstractNumId w:val="9"/>
  </w:num>
  <w:num w:numId="4" w16cid:durableId="1210453788">
    <w:abstractNumId w:val="9"/>
  </w:num>
  <w:num w:numId="5" w16cid:durableId="1263075894">
    <w:abstractNumId w:val="9"/>
  </w:num>
  <w:num w:numId="6" w16cid:durableId="2122871220">
    <w:abstractNumId w:val="9"/>
  </w:num>
  <w:num w:numId="7" w16cid:durableId="1613588498">
    <w:abstractNumId w:val="9"/>
  </w:num>
  <w:num w:numId="8" w16cid:durableId="1345858926">
    <w:abstractNumId w:val="9"/>
  </w:num>
  <w:num w:numId="9" w16cid:durableId="3867633">
    <w:abstractNumId w:val="9"/>
  </w:num>
  <w:num w:numId="10" w16cid:durableId="1895266933">
    <w:abstractNumId w:val="11"/>
  </w:num>
  <w:num w:numId="11" w16cid:durableId="534544101">
    <w:abstractNumId w:val="7"/>
  </w:num>
  <w:num w:numId="12" w16cid:durableId="1642615711">
    <w:abstractNumId w:val="6"/>
  </w:num>
  <w:num w:numId="13" w16cid:durableId="788161630">
    <w:abstractNumId w:val="5"/>
  </w:num>
  <w:num w:numId="14" w16cid:durableId="791175156">
    <w:abstractNumId w:val="4"/>
  </w:num>
  <w:num w:numId="15" w16cid:durableId="1272978128">
    <w:abstractNumId w:val="8"/>
  </w:num>
  <w:num w:numId="16" w16cid:durableId="1396902483">
    <w:abstractNumId w:val="3"/>
  </w:num>
  <w:num w:numId="17" w16cid:durableId="1377005503">
    <w:abstractNumId w:val="2"/>
  </w:num>
  <w:num w:numId="18" w16cid:durableId="1079906364">
    <w:abstractNumId w:val="1"/>
  </w:num>
  <w:num w:numId="19" w16cid:durableId="296684272">
    <w:abstractNumId w:val="0"/>
  </w:num>
  <w:num w:numId="20" w16cid:durableId="1367944557">
    <w:abstractNumId w:val="10"/>
  </w:num>
  <w:num w:numId="21" w16cid:durableId="20020009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1F"/>
    <w:rsid w:val="00021B6C"/>
    <w:rsid w:val="000246E3"/>
    <w:rsid w:val="00025304"/>
    <w:rsid w:val="000412E1"/>
    <w:rsid w:val="0005101F"/>
    <w:rsid w:val="0007441F"/>
    <w:rsid w:val="000C239E"/>
    <w:rsid w:val="000C55F4"/>
    <w:rsid w:val="000C7A15"/>
    <w:rsid w:val="000E0106"/>
    <w:rsid w:val="0010646C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83D43"/>
    <w:rsid w:val="0029584C"/>
    <w:rsid w:val="00317E11"/>
    <w:rsid w:val="00320D08"/>
    <w:rsid w:val="0037117C"/>
    <w:rsid w:val="00384CB8"/>
    <w:rsid w:val="003A1829"/>
    <w:rsid w:val="003A76AD"/>
    <w:rsid w:val="003B1673"/>
    <w:rsid w:val="00426664"/>
    <w:rsid w:val="00431123"/>
    <w:rsid w:val="004409AA"/>
    <w:rsid w:val="00494016"/>
    <w:rsid w:val="004B6751"/>
    <w:rsid w:val="004C13F1"/>
    <w:rsid w:val="004C3D9E"/>
    <w:rsid w:val="004D3A4A"/>
    <w:rsid w:val="004E4ED6"/>
    <w:rsid w:val="00534838"/>
    <w:rsid w:val="00541FA1"/>
    <w:rsid w:val="00576A87"/>
    <w:rsid w:val="005D250E"/>
    <w:rsid w:val="005E219E"/>
    <w:rsid w:val="005E6C87"/>
    <w:rsid w:val="005F6A09"/>
    <w:rsid w:val="006105C3"/>
    <w:rsid w:val="00632713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6311"/>
    <w:rsid w:val="007F1701"/>
    <w:rsid w:val="007F3A3D"/>
    <w:rsid w:val="00862D39"/>
    <w:rsid w:val="008725CA"/>
    <w:rsid w:val="008E4883"/>
    <w:rsid w:val="008F74D3"/>
    <w:rsid w:val="00902A7B"/>
    <w:rsid w:val="00907958"/>
    <w:rsid w:val="0094448D"/>
    <w:rsid w:val="00957160"/>
    <w:rsid w:val="0096355F"/>
    <w:rsid w:val="009B7D87"/>
    <w:rsid w:val="00A56A51"/>
    <w:rsid w:val="00A74425"/>
    <w:rsid w:val="00A80B92"/>
    <w:rsid w:val="00A93B65"/>
    <w:rsid w:val="00AB3A51"/>
    <w:rsid w:val="00AC2FB3"/>
    <w:rsid w:val="00B33715"/>
    <w:rsid w:val="00BE2F12"/>
    <w:rsid w:val="00C732C6"/>
    <w:rsid w:val="00C966A0"/>
    <w:rsid w:val="00CB2533"/>
    <w:rsid w:val="00CF0B41"/>
    <w:rsid w:val="00CF76FA"/>
    <w:rsid w:val="00D5714A"/>
    <w:rsid w:val="00DE657C"/>
    <w:rsid w:val="00E12646"/>
    <w:rsid w:val="00E26463"/>
    <w:rsid w:val="00E77839"/>
    <w:rsid w:val="00EA7F01"/>
    <w:rsid w:val="00ED7FAB"/>
    <w:rsid w:val="00EF4B9A"/>
    <w:rsid w:val="00F01F44"/>
    <w:rsid w:val="00F4488C"/>
    <w:rsid w:val="00F54439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FEC0E"/>
  <w15:chartTrackingRefBased/>
  <w15:docId w15:val="{403CB5E0-00CA-4233-A70A-5425E9E2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819\Desktop\&#20808;&#21551;&#38454;&#27573;&#37324;&#31243;&#30865;&#35780;&#2345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先启阶段里程碑评审报告</Template>
  <TotalTime>2</TotalTime>
  <Pages>4</Pages>
  <Words>241</Words>
  <Characters>1380</Characters>
  <Application>Microsoft Office Word</Application>
  <DocSecurity>0</DocSecurity>
  <Lines>11</Lines>
  <Paragraphs>3</Paragraphs>
  <ScaleCrop>false</ScaleCrop>
  <Company>四川华迪信息技术有限公司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鲜雨成</dc:creator>
  <cp:keywords/>
  <dc:description/>
  <cp:lastModifiedBy>雨成 鲜</cp:lastModifiedBy>
  <cp:revision>2</cp:revision>
  <dcterms:created xsi:type="dcterms:W3CDTF">2025-01-09T07:12:00Z</dcterms:created>
  <dcterms:modified xsi:type="dcterms:W3CDTF">2025-01-09T07:14:00Z</dcterms:modified>
</cp:coreProperties>
</file>