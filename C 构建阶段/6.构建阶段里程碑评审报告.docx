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05C4507D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1ADF2C12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5070E93D" w14:textId="77777777">
              <w:trPr>
                <w:trHeight w:val="248"/>
              </w:trPr>
              <w:tc>
                <w:tcPr>
                  <w:tcW w:w="1409" w:type="dxa"/>
                </w:tcPr>
                <w:p w14:paraId="7EAA71AC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6BD7CA18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70DAFC3F" w14:textId="77777777">
              <w:trPr>
                <w:trHeight w:val="341"/>
              </w:trPr>
              <w:tc>
                <w:tcPr>
                  <w:tcW w:w="1409" w:type="dxa"/>
                </w:tcPr>
                <w:p w14:paraId="16B0A001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10F70DD9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109C67C0" w14:textId="77777777">
              <w:trPr>
                <w:trHeight w:val="262"/>
              </w:trPr>
              <w:tc>
                <w:tcPr>
                  <w:tcW w:w="1409" w:type="dxa"/>
                </w:tcPr>
                <w:p w14:paraId="1C0BE27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0EFCBAF1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5B44ED11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E47877A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9255F84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9CDF8B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DCC1D7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A93178E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7FB546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FE2385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97D5D7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FF38574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C537FA5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F7CEB7A" w14:textId="77777777" w:rsidR="0010646C" w:rsidRPr="0010646C" w:rsidRDefault="00200AC5" w:rsidP="0010646C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10646C" w:rsidRPr="0010646C">
              <w:rPr>
                <w:sz w:val="24"/>
              </w:rPr>
              <w:t>HD20211101SR005</w:t>
            </w:r>
          </w:p>
          <w:p w14:paraId="1BD2EC6A" w14:textId="36626F67" w:rsidR="00200AC5" w:rsidRDefault="004B6751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图书管理系统</w:t>
            </w:r>
          </w:p>
        </w:tc>
      </w:tr>
      <w:tr w:rsidR="00200AC5" w14:paraId="3F07BDFD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75084CE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</w:p>
          <w:p w14:paraId="4703B1EB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73CD7177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2B86CE0E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6D9BB13F" w14:textId="77777777" w:rsidR="00200AC5" w:rsidRDefault="00200AC5">
            <w:pPr>
              <w:jc w:val="both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0C879D0B" w14:textId="77777777" w:rsidR="0010646C" w:rsidRPr="0010646C" w:rsidRDefault="0010646C" w:rsidP="0010646C">
            <w:pPr>
              <w:jc w:val="both"/>
              <w:rPr>
                <w:rFonts w:hAnsi="宋体" w:hint="eastAsia"/>
                <w:szCs w:val="21"/>
              </w:rPr>
            </w:pPr>
            <w:r w:rsidRPr="0010646C">
              <w:rPr>
                <w:rFonts w:hAnsi="宋体"/>
                <w:szCs w:val="21"/>
              </w:rPr>
              <w:t>HD20211101SR005</w:t>
            </w:r>
          </w:p>
          <w:p w14:paraId="536492A8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 w:hint="eastAsia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45B0FE5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47DAE5D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24970E63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520FB552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3FABDDF6" w14:textId="77777777" w:rsidR="00200AC5" w:rsidRDefault="00200AC5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需求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>
              <w:rPr>
                <w:rFonts w:hint="eastAsia"/>
                <w:sz w:val="52"/>
                <w:szCs w:val="48"/>
              </w:rPr>
              <w:t>评审报告</w:t>
            </w:r>
          </w:p>
          <w:p w14:paraId="3F6EF1AC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1E3A1C04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365198B3" w14:textId="77777777" w:rsidR="00200AC5" w:rsidRDefault="00200AC5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735BDD4C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软件产品研发部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6459762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56CD5E4C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4B6751">
              <w:rPr>
                <w:rFonts w:hAnsi="宋体" w:hint="eastAsia"/>
                <w:sz w:val="30"/>
                <w:szCs w:val="30"/>
              </w:rPr>
              <w:t>鲜雨成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1FA75F54" w14:textId="77777777" w:rsidR="00200AC5" w:rsidRPr="0037117C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7300EB8F" w14:textId="1E737993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4B6751">
              <w:rPr>
                <w:rFonts w:hAnsi="宋体" w:hint="eastAsia"/>
                <w:sz w:val="30"/>
                <w:szCs w:val="30"/>
              </w:rPr>
              <w:t>2025-1-</w:t>
            </w:r>
            <w:r w:rsidR="00251980">
              <w:rPr>
                <w:rFonts w:hAnsi="宋体" w:hint="eastAsia"/>
                <w:sz w:val="30"/>
                <w:szCs w:val="30"/>
              </w:rPr>
              <w:t>10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</w:p>
          <w:p w14:paraId="0559C92F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6087C9D8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54573F08" w14:textId="77777777" w:rsidR="00200AC5" w:rsidRDefault="00200AC5">
            <w:pPr>
              <w:rPr>
                <w:rFonts w:hAnsi="宋体" w:hint="eastAsia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219EE66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27DB8663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4B6751">
              <w:rPr>
                <w:rFonts w:hAnsi="宋体" w:hint="eastAsia"/>
                <w:sz w:val="30"/>
                <w:szCs w:val="30"/>
              </w:rPr>
              <w:t>鲜雨成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BBF5ACF" w14:textId="77777777" w:rsidR="00200AC5" w:rsidRDefault="00200AC5">
            <w:pPr>
              <w:rPr>
                <w:rFonts w:hAnsi="宋体" w:hint="eastAsia"/>
                <w:sz w:val="30"/>
                <w:szCs w:val="30"/>
              </w:rPr>
            </w:pPr>
          </w:p>
          <w:p w14:paraId="670B7EAE" w14:textId="33959237" w:rsidR="00200AC5" w:rsidRDefault="00200AC5" w:rsidP="00795D9F">
            <w:pPr>
              <w:rPr>
                <w:rFonts w:cs="Arial" w:hint="eastAsia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4B6751">
              <w:rPr>
                <w:rFonts w:hAnsi="宋体" w:hint="eastAsia"/>
                <w:sz w:val="30"/>
                <w:szCs w:val="30"/>
              </w:rPr>
              <w:t>2025-1-</w:t>
            </w:r>
            <w:r w:rsidR="00251980">
              <w:rPr>
                <w:rFonts w:hAnsi="宋体" w:hint="eastAsia"/>
                <w:sz w:val="30"/>
                <w:szCs w:val="30"/>
              </w:rPr>
              <w:t>10</w:t>
            </w:r>
          </w:p>
        </w:tc>
      </w:tr>
      <w:tr w:rsidR="00200AC5" w14:paraId="2672A076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27107884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3DEC1F1E" w14:textId="60031972" w:rsidR="00200AC5" w:rsidRDefault="0007441F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42D85A57" wp14:editId="71F4048D">
                  <wp:extent cx="1272540" cy="3505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28B30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226C62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8A4AB11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50437F3F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headerReference w:type="first" r:id="rId8"/>
          <w:footerReference w:type="first" r:id="rId9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48756615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5ADA176F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9"/>
        <w:gridCol w:w="2887"/>
        <w:gridCol w:w="902"/>
        <w:gridCol w:w="941"/>
        <w:gridCol w:w="851"/>
        <w:gridCol w:w="850"/>
        <w:gridCol w:w="767"/>
        <w:gridCol w:w="766"/>
      </w:tblGrid>
      <w:tr w:rsidR="00200AC5" w14:paraId="4DC84DEA" w14:textId="77777777" w:rsidTr="00A93B6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C1D510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5617BB8D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889" w:type="dxa"/>
            <w:tcBorders>
              <w:bottom w:val="single" w:sz="4" w:space="0" w:color="auto"/>
            </w:tcBorders>
            <w:vAlign w:val="center"/>
          </w:tcPr>
          <w:p w14:paraId="6782EA0F" w14:textId="77777777" w:rsidR="00200AC5" w:rsidRDefault="004B6751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hint="eastAsia"/>
              </w:rPr>
              <w:t>图书管理系统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245A397D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345C2370" w14:textId="7484B046" w:rsidR="00902A7B" w:rsidRDefault="0010646C" w:rsidP="0010646C">
            <w:pPr>
              <w:spacing w:line="120" w:lineRule="atLeast"/>
              <w:jc w:val="center"/>
              <w:rPr>
                <w:rFonts w:ascii="宋体"/>
                <w:sz w:val="21"/>
              </w:rPr>
            </w:pPr>
            <w:r w:rsidRPr="0010646C">
              <w:rPr>
                <w:rFonts w:ascii="宋体"/>
                <w:sz w:val="21"/>
              </w:rPr>
              <w:t>HD20211101SR005</w:t>
            </w:r>
          </w:p>
        </w:tc>
      </w:tr>
      <w:tr w:rsidR="00200AC5" w14:paraId="4C70585C" w14:textId="77777777" w:rsidTr="00A93B6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861D5C3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889" w:type="dxa"/>
            <w:tcBorders>
              <w:top w:val="single" w:sz="4" w:space="0" w:color="auto"/>
            </w:tcBorders>
            <w:vAlign w:val="center"/>
          </w:tcPr>
          <w:p w14:paraId="7C5265D0" w14:textId="77777777" w:rsidR="00200AC5" w:rsidRDefault="004B6751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邓年鑫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0018E3D0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31" w:type="dxa"/>
            <w:gridSpan w:val="4"/>
            <w:tcBorders>
              <w:top w:val="single" w:sz="4" w:space="0" w:color="auto"/>
            </w:tcBorders>
            <w:vAlign w:val="center"/>
          </w:tcPr>
          <w:p w14:paraId="55E850CB" w14:textId="556FBE61" w:rsidR="00200AC5" w:rsidRDefault="004B6751" w:rsidP="00902A7B">
            <w:pPr>
              <w:spacing w:before="120" w:after="120"/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2025-1-</w:t>
            </w:r>
            <w:r w:rsidR="00251980">
              <w:rPr>
                <w:rFonts w:ascii="宋体" w:hint="eastAsia"/>
                <w:sz w:val="21"/>
              </w:rPr>
              <w:t>10</w:t>
            </w:r>
          </w:p>
        </w:tc>
      </w:tr>
      <w:tr w:rsidR="00200AC5" w14:paraId="0F4A2192" w14:textId="77777777" w:rsidTr="00A93B6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0CFA960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889" w:type="dxa"/>
            <w:vMerge w:val="restart"/>
            <w:vAlign w:val="center"/>
          </w:tcPr>
          <w:p w14:paraId="0459F412" w14:textId="77777777" w:rsidR="00200AC5" w:rsidRDefault="004B6751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鲜雨成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9F4F72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31" w:type="dxa"/>
            <w:gridSpan w:val="4"/>
            <w:tcBorders>
              <w:bottom w:val="single" w:sz="4" w:space="0" w:color="auto"/>
            </w:tcBorders>
            <w:vAlign w:val="center"/>
          </w:tcPr>
          <w:p w14:paraId="15B9ADB8" w14:textId="6577E68A" w:rsidR="00200AC5" w:rsidRDefault="004B6751" w:rsidP="00902A7B">
            <w:pPr>
              <w:rPr>
                <w:rFonts w:ascii="宋体" w:hint="eastAsia"/>
                <w:sz w:val="21"/>
              </w:rPr>
            </w:pPr>
            <w:r>
              <w:rPr>
                <w:rFonts w:ascii="宋体" w:hint="eastAsia"/>
                <w:sz w:val="21"/>
              </w:rPr>
              <w:t>2025-1-</w:t>
            </w:r>
            <w:r w:rsidR="00251980">
              <w:rPr>
                <w:rFonts w:ascii="宋体" w:hint="eastAsia"/>
                <w:sz w:val="21"/>
              </w:rPr>
              <w:t>10</w:t>
            </w:r>
          </w:p>
        </w:tc>
      </w:tr>
      <w:tr w:rsidR="00200AC5" w14:paraId="2C491773" w14:textId="77777777" w:rsidTr="00A93B6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29F69A9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889" w:type="dxa"/>
            <w:vMerge/>
            <w:vAlign w:val="center"/>
          </w:tcPr>
          <w:p w14:paraId="749516F9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169F4E4A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8B1BD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B8C2DB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180FD1" w14:textId="77777777" w:rsidR="00200AC5" w:rsidRDefault="00200AC5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23B0FA" w14:textId="77777777" w:rsidR="00200AC5" w:rsidRDefault="00200AC5" w:rsidP="00902A7B">
            <w:pPr>
              <w:rPr>
                <w:rFonts w:ascii="宋体" w:hAnsi="宋体" w:hint="eastAsia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0F763762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0B156C3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7"/>
            <w:tcBorders>
              <w:bottom w:val="single" w:sz="12" w:space="0" w:color="auto"/>
              <w:right w:val="single" w:sz="12" w:space="0" w:color="auto"/>
            </w:tcBorders>
          </w:tcPr>
          <w:p w14:paraId="4FE496B3" w14:textId="77777777" w:rsidR="00200AC5" w:rsidRDefault="00200AC5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需求分析和需求开发的所有工件。</w:t>
            </w:r>
          </w:p>
        </w:tc>
      </w:tr>
      <w:tr w:rsidR="00200AC5" w14:paraId="7D17B95F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453762B9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意 见 和 解 决 措 施</w:t>
            </w:r>
          </w:p>
        </w:tc>
        <w:tc>
          <w:tcPr>
            <w:tcW w:w="7963" w:type="dxa"/>
            <w:gridSpan w:val="7"/>
            <w:tcBorders>
              <w:bottom w:val="single" w:sz="4" w:space="0" w:color="auto"/>
            </w:tcBorders>
          </w:tcPr>
          <w:p w14:paraId="78D32EEB" w14:textId="77777777" w:rsidR="005F6A09" w:rsidRDefault="005F6A09" w:rsidP="005F6A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58BBD3CC" w14:textId="77777777" w:rsidR="00200AC5" w:rsidRDefault="001F418A" w:rsidP="005F6A09">
            <w:pPr>
              <w:ind w:firstLineChars="200" w:firstLine="4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本阶段工作按计划完成，</w:t>
            </w:r>
            <w:r w:rsidR="008725CA">
              <w:rPr>
                <w:rFonts w:ascii="宋体" w:hint="eastAsia"/>
                <w:sz w:val="21"/>
              </w:rPr>
              <w:t>达到基本要求，没有需要修改问题，</w:t>
            </w:r>
            <w:r>
              <w:rPr>
                <w:rFonts w:ascii="宋体" w:hint="eastAsia"/>
                <w:sz w:val="21"/>
              </w:rPr>
              <w:t>可以进入下一阶段。</w:t>
            </w:r>
          </w:p>
          <w:p w14:paraId="38B91EA3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30D931C7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17575B9D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0D6251FB" w14:textId="77777777" w:rsidR="00200AC5" w:rsidRDefault="00200AC5">
            <w:pPr>
              <w:jc w:val="both"/>
              <w:rPr>
                <w:rFonts w:ascii="宋体"/>
                <w:sz w:val="21"/>
              </w:rPr>
            </w:pPr>
          </w:p>
          <w:p w14:paraId="0FEFC9A7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296746AB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122F6A13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7"/>
            <w:vAlign w:val="center"/>
          </w:tcPr>
          <w:p w14:paraId="4005186B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1E869F9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2DA4E162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3617F9BF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7A0ECE55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250E8645" w14:textId="77777777" w:rsidR="00200AC5" w:rsidRDefault="004B6751" w:rsidP="004409AA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8"/>
              </w:rPr>
              <w:t>2025-1-9</w:t>
            </w:r>
          </w:p>
        </w:tc>
        <w:tc>
          <w:tcPr>
            <w:tcW w:w="1789" w:type="dxa"/>
            <w:gridSpan w:val="2"/>
            <w:vAlign w:val="center"/>
          </w:tcPr>
          <w:p w14:paraId="3941D46B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2D7ECE0F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3"/>
            <w:vAlign w:val="center"/>
          </w:tcPr>
          <w:p w14:paraId="74B3F056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78D3748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50D4DA72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7"/>
            <w:vAlign w:val="center"/>
          </w:tcPr>
          <w:p w14:paraId="10CD1AE3" w14:textId="77777777" w:rsidR="00200AC5" w:rsidRDefault="004B6751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鲜雨成，邓年鑫，董龙，丁齐，王程鹏</w:t>
            </w:r>
          </w:p>
        </w:tc>
      </w:tr>
      <w:tr w:rsidR="00200AC5" w14:paraId="20EC2301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6F8E7D33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486608A2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7"/>
            <w:vAlign w:val="center"/>
          </w:tcPr>
          <w:p w14:paraId="0D66197A" w14:textId="77777777" w:rsidR="00200AC5" w:rsidRDefault="004B6751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邓年鑫</w:t>
            </w:r>
          </w:p>
        </w:tc>
      </w:tr>
      <w:tr w:rsidR="00721EE2" w14:paraId="717D10DB" w14:textId="77777777">
        <w:trPr>
          <w:cantSplit/>
          <w:trHeight w:val="582"/>
        </w:trPr>
        <w:tc>
          <w:tcPr>
            <w:tcW w:w="1080" w:type="dxa"/>
          </w:tcPr>
          <w:p w14:paraId="1E07B45C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7"/>
            <w:vAlign w:val="center"/>
          </w:tcPr>
          <w:p w14:paraId="289EDC7B" w14:textId="77777777" w:rsidR="00721EE2" w:rsidRPr="000C1A81" w:rsidRDefault="004B6751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</w:rPr>
              <w:t>邓年鑫</w:t>
            </w:r>
          </w:p>
        </w:tc>
      </w:tr>
      <w:tr w:rsidR="00721EE2" w14:paraId="14EA7A3D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65FC87E9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7"/>
          </w:tcPr>
          <w:p w14:paraId="23F6D448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4F3A9171" w14:textId="25997E32" w:rsidR="00721EE2" w:rsidRDefault="00721EE2" w:rsidP="00902A7B">
            <w:pPr>
              <w:spacing w:before="120" w:after="120" w:line="240" w:lineRule="exact"/>
              <w:jc w:val="right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4B6751">
              <w:rPr>
                <w:rFonts w:ascii="宋体" w:hint="eastAsia"/>
                <w:sz w:val="21"/>
                <w:szCs w:val="21"/>
              </w:rPr>
              <w:t>鲜雨成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4B6751">
              <w:rPr>
                <w:rFonts w:ascii="宋体" w:hint="eastAsia"/>
                <w:sz w:val="24"/>
              </w:rPr>
              <w:t>2025-1-</w:t>
            </w:r>
            <w:r w:rsidR="00251980">
              <w:rPr>
                <w:rFonts w:ascii="宋体" w:hint="eastAsia"/>
                <w:sz w:val="24"/>
              </w:rPr>
              <w:t>10</w:t>
            </w:r>
          </w:p>
        </w:tc>
      </w:tr>
    </w:tbl>
    <w:p w14:paraId="02603601" w14:textId="77777777" w:rsidR="00200AC5" w:rsidRDefault="00200AC5">
      <w:pPr>
        <w:spacing w:line="20" w:lineRule="exact"/>
      </w:pPr>
    </w:p>
    <w:p w14:paraId="40046E8C" w14:textId="77777777" w:rsidR="00200AC5" w:rsidRDefault="00200AC5">
      <w:pPr>
        <w:rPr>
          <w:rFonts w:ascii="宋体"/>
          <w:sz w:val="28"/>
        </w:rPr>
        <w:sectPr w:rsidR="00200AC5">
          <w:headerReference w:type="default" r:id="rId10"/>
          <w:footerReference w:type="default" r:id="rId11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0511D4D2" w14:textId="77777777" w:rsidR="00200AC5" w:rsidRDefault="00200AC5">
      <w:pPr>
        <w:spacing w:line="20" w:lineRule="exact"/>
      </w:pPr>
    </w:p>
    <w:p w14:paraId="181E2C3F" w14:textId="77777777" w:rsidR="00200AC5" w:rsidRDefault="00200AC5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05AB76EA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89429F4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471A50E7" w14:textId="606F1E94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4B6751">
              <w:rPr>
                <w:rFonts w:ascii="宋体" w:hint="eastAsia"/>
                <w:sz w:val="21"/>
                <w:szCs w:val="21"/>
              </w:rPr>
              <w:t>1月</w:t>
            </w:r>
            <w:r w:rsidR="00251980">
              <w:rPr>
                <w:rFonts w:ascii="宋体" w:hint="eastAsia"/>
                <w:sz w:val="21"/>
                <w:szCs w:val="21"/>
              </w:rPr>
              <w:t>10</w:t>
            </w:r>
            <w:r w:rsidR="00320D08">
              <w:rPr>
                <w:rFonts w:ascii="宋体" w:hint="eastAsia"/>
                <w:sz w:val="21"/>
                <w:szCs w:val="21"/>
              </w:rPr>
              <w:t>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79E90E6" w14:textId="77777777" w:rsidR="00200AC5" w:rsidRPr="00BE2F12" w:rsidRDefault="00200AC5">
            <w:pPr>
              <w:rPr>
                <w:rFonts w:ascii="宋体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4B6751">
              <w:rPr>
                <w:rFonts w:ascii="宋体" w:hint="eastAsia"/>
              </w:rPr>
              <w:t>邓年鑫，鲜雨成，董龙，丁齐，王程鹏</w:t>
            </w:r>
          </w:p>
          <w:p w14:paraId="79299F5E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4CD3D4DB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7599AB33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2349B4F9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5DB0683B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539B8CFA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117C4218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67003C14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值属于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0F0DAF4C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1B0ABCE5" w14:textId="77777777" w:rsidR="00025304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4.需求固定后，重新对设计规模做了估计，修改了项目进度计划，将后台管理功能模块细分为用户管理，华迪学员管理和系统管理3个部分。修改计划向CCB做了申请与确认。下一阶段工作按新计划安排。没有改变项目结项日期。</w:t>
            </w:r>
          </w:p>
          <w:p w14:paraId="05FD5F35" w14:textId="77777777" w:rsidR="00025304" w:rsidRPr="00317E11" w:rsidRDefault="00025304" w:rsidP="00317E11">
            <w:pPr>
              <w:rPr>
                <w:rFonts w:ascii="宋体"/>
                <w:sz w:val="21"/>
                <w:szCs w:val="21"/>
              </w:rPr>
            </w:pPr>
          </w:p>
          <w:p w14:paraId="643A28B4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263860ED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5BEB2E46" w14:textId="77777777" w:rsidR="00426664" w:rsidRDefault="00426664" w:rsidP="00025304">
            <w:pPr>
              <w:pStyle w:val="a1"/>
              <w:ind w:left="0"/>
            </w:pPr>
          </w:p>
          <w:p w14:paraId="685B2CE3" w14:textId="77777777" w:rsidR="00426664" w:rsidRPr="00426664" w:rsidRDefault="00426664" w:rsidP="00025304">
            <w:pPr>
              <w:pStyle w:val="a1"/>
              <w:ind w:left="0"/>
            </w:pPr>
          </w:p>
          <w:p w14:paraId="0CD5EB2B" w14:textId="77777777" w:rsidR="00200AC5" w:rsidRDefault="00200AC5">
            <w:pPr>
              <w:pStyle w:val="Tabletext"/>
            </w:pPr>
          </w:p>
        </w:tc>
      </w:tr>
    </w:tbl>
    <w:p w14:paraId="1DFD9B85" w14:textId="77777777" w:rsidR="00200AC5" w:rsidRDefault="00200AC5">
      <w:pPr>
        <w:wordWrap w:val="0"/>
        <w:jc w:val="right"/>
      </w:pPr>
    </w:p>
    <w:p w14:paraId="2543ECBF" w14:textId="77777777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4B6751">
        <w:rPr>
          <w:rFonts w:hint="eastAsia"/>
          <w:sz w:val="24"/>
        </w:rPr>
        <w:t>鲜雨成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39DE3467" w14:textId="77777777" w:rsidR="00200AC5" w:rsidRDefault="00200AC5">
      <w:pPr>
        <w:pStyle w:val="af4"/>
        <w:jc w:val="center"/>
        <w:rPr>
          <w:sz w:val="30"/>
        </w:rPr>
      </w:pPr>
    </w:p>
    <w:p w14:paraId="1C8D252B" w14:textId="77777777" w:rsidR="00200AC5" w:rsidRDefault="00200AC5">
      <w:pPr>
        <w:pStyle w:val="af4"/>
        <w:jc w:val="center"/>
        <w:rPr>
          <w:sz w:val="30"/>
        </w:rPr>
      </w:pPr>
    </w:p>
    <w:p w14:paraId="6DD79C9D" w14:textId="77777777" w:rsidR="006F6A49" w:rsidRDefault="006F6A49" w:rsidP="006F6A49">
      <w:pPr>
        <w:pStyle w:val="af4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3C2B3BAC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A02382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317ED81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6A33D399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61498319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5C375336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180257E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7F10EEB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19D1AB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6316A12A" w14:textId="77777777" w:rsidR="000C239E" w:rsidRPr="007E1850" w:rsidRDefault="004B6751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邓年鑫</w:t>
            </w:r>
          </w:p>
        </w:tc>
        <w:tc>
          <w:tcPr>
            <w:tcW w:w="1980" w:type="dxa"/>
            <w:vAlign w:val="center"/>
          </w:tcPr>
          <w:p w14:paraId="7631BB6B" w14:textId="77777777" w:rsidR="000C239E" w:rsidRPr="007E1850" w:rsidRDefault="004B6751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6CEFFF0A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E18168C" w14:textId="77777777" w:rsidR="000C239E" w:rsidRPr="007E1850" w:rsidRDefault="004B6751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邓年鑫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D25D2B4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23C91E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7A2226B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320F312C" w14:textId="77777777" w:rsidR="000C239E" w:rsidRPr="007E1850" w:rsidRDefault="004B6751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董龙</w:t>
            </w:r>
          </w:p>
        </w:tc>
        <w:tc>
          <w:tcPr>
            <w:tcW w:w="1980" w:type="dxa"/>
            <w:vAlign w:val="center"/>
          </w:tcPr>
          <w:p w14:paraId="0BDE37B5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系统设计工程师</w:t>
            </w:r>
          </w:p>
        </w:tc>
        <w:tc>
          <w:tcPr>
            <w:tcW w:w="2497" w:type="dxa"/>
            <w:vAlign w:val="center"/>
          </w:tcPr>
          <w:p w14:paraId="670BE29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E015BEE" w14:textId="77777777" w:rsidR="000C239E" w:rsidRPr="007E1850" w:rsidRDefault="004B6751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董龙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5308A7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861EE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8B63E3B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27E4C2F" w14:textId="77777777" w:rsidR="000C239E" w:rsidRPr="007E1850" w:rsidRDefault="004B6751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丁齐</w:t>
            </w:r>
          </w:p>
        </w:tc>
        <w:tc>
          <w:tcPr>
            <w:tcW w:w="1980" w:type="dxa"/>
            <w:vAlign w:val="center"/>
          </w:tcPr>
          <w:p w14:paraId="423D462B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构架</w:t>
            </w:r>
            <w:r w:rsidRPr="007E1850">
              <w:rPr>
                <w:rFonts w:ascii="宋体" w:hint="eastAsia"/>
              </w:rPr>
              <w:t>设计工程师</w:t>
            </w:r>
          </w:p>
        </w:tc>
        <w:tc>
          <w:tcPr>
            <w:tcW w:w="2497" w:type="dxa"/>
            <w:vAlign w:val="center"/>
          </w:tcPr>
          <w:p w14:paraId="43B9C813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软件产品研发中心</w:t>
            </w:r>
          </w:p>
        </w:tc>
        <w:tc>
          <w:tcPr>
            <w:tcW w:w="1643" w:type="dxa"/>
            <w:vAlign w:val="center"/>
          </w:tcPr>
          <w:p w14:paraId="493D5353" w14:textId="77777777" w:rsidR="000C239E" w:rsidRPr="007E1850" w:rsidRDefault="004B6751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丁齐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0B2697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39E606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5B6D3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8</w:t>
            </w:r>
          </w:p>
        </w:tc>
        <w:tc>
          <w:tcPr>
            <w:tcW w:w="1260" w:type="dxa"/>
            <w:vAlign w:val="center"/>
          </w:tcPr>
          <w:p w14:paraId="117A8C4A" w14:textId="77777777" w:rsidR="000C239E" w:rsidRPr="007E1850" w:rsidRDefault="004B6751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鲜雨成</w:t>
            </w:r>
          </w:p>
        </w:tc>
        <w:tc>
          <w:tcPr>
            <w:tcW w:w="1980" w:type="dxa"/>
            <w:vAlign w:val="center"/>
          </w:tcPr>
          <w:p w14:paraId="25649F2B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测试工程师</w:t>
            </w:r>
          </w:p>
        </w:tc>
        <w:tc>
          <w:tcPr>
            <w:tcW w:w="2497" w:type="dxa"/>
            <w:vAlign w:val="center"/>
          </w:tcPr>
          <w:p w14:paraId="203AF583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软件工程中心</w:t>
            </w:r>
          </w:p>
        </w:tc>
        <w:tc>
          <w:tcPr>
            <w:tcW w:w="1643" w:type="dxa"/>
            <w:vAlign w:val="center"/>
          </w:tcPr>
          <w:p w14:paraId="10E9619C" w14:textId="77777777" w:rsidR="000C239E" w:rsidRPr="007E1850" w:rsidRDefault="004B6751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鲜雨成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5247E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15DB743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DE4712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10</w:t>
            </w:r>
          </w:p>
        </w:tc>
        <w:tc>
          <w:tcPr>
            <w:tcW w:w="1260" w:type="dxa"/>
            <w:vAlign w:val="center"/>
          </w:tcPr>
          <w:p w14:paraId="2FD5F867" w14:textId="77777777" w:rsidR="000C239E" w:rsidRPr="007E1850" w:rsidRDefault="004B6751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王程鹏</w:t>
            </w:r>
          </w:p>
        </w:tc>
        <w:tc>
          <w:tcPr>
            <w:tcW w:w="1980" w:type="dxa"/>
            <w:vAlign w:val="center"/>
          </w:tcPr>
          <w:p w14:paraId="3EA75E5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配置管理工程师</w:t>
            </w:r>
          </w:p>
        </w:tc>
        <w:tc>
          <w:tcPr>
            <w:tcW w:w="2497" w:type="dxa"/>
            <w:vAlign w:val="center"/>
          </w:tcPr>
          <w:p w14:paraId="35DAD7B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软件项目管理部</w:t>
            </w:r>
          </w:p>
        </w:tc>
        <w:tc>
          <w:tcPr>
            <w:tcW w:w="1643" w:type="dxa"/>
            <w:vAlign w:val="center"/>
          </w:tcPr>
          <w:p w14:paraId="279181F6" w14:textId="77777777" w:rsidR="000C239E" w:rsidRPr="007E1850" w:rsidRDefault="004B6751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王程鹏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43379F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9F2848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F0545C2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851E1AB" w14:textId="77777777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4B2DD1" w14:textId="77777777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27299CD2" w14:textId="77777777" w:rsidR="000C239E" w:rsidRPr="0019488B" w:rsidRDefault="000C239E" w:rsidP="0019488B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0271DB5E" w14:textId="77777777" w:rsidR="000C239E" w:rsidRPr="0019488B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4F945AA" w14:textId="77777777" w:rsidR="000C239E" w:rsidRPr="007E1850" w:rsidRDefault="000C239E" w:rsidP="0019488B">
            <w:pPr>
              <w:jc w:val="center"/>
              <w:rPr>
                <w:rFonts w:ascii="宋体"/>
              </w:rPr>
            </w:pPr>
          </w:p>
        </w:tc>
      </w:tr>
      <w:tr w:rsidR="00A80B92" w14:paraId="71245822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7D2B32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69302BB8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780A2D8C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39824FC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73BE301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F80896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6445D68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A560C23" w14:textId="77777777" w:rsidR="00A80B92" w:rsidRPr="0029584C" w:rsidRDefault="00A80B92" w:rsidP="003A1829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60" w:type="dxa"/>
            <w:vAlign w:val="center"/>
          </w:tcPr>
          <w:p w14:paraId="721C50E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4357FAD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13E0290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62F511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EB0F8C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2A98A90E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7C02F5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2E48D7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141A4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3F40B59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308246C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0E1341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5C101C79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D9A4F3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63DE7FC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69D893A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34A4C3B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2FF4DB6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F9116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512A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1212BC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2098E7E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2506545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EDDDD3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207BE0B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B67C72F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21018F5E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DBDEDD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09649A49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E5BCC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2F87D78A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737F8B21" w14:textId="77777777" w:rsidR="00200AC5" w:rsidRPr="00A80B92" w:rsidRDefault="00200AC5"/>
    <w:sectPr w:rsidR="00200AC5" w:rsidRPr="00A80B92">
      <w:pgSz w:w="11907" w:h="16840" w:code="9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8470A" w14:textId="77777777" w:rsidR="00E71BE8" w:rsidRDefault="00E71BE8">
      <w:r>
        <w:separator/>
      </w:r>
    </w:p>
  </w:endnote>
  <w:endnote w:type="continuationSeparator" w:id="0">
    <w:p w14:paraId="4C8613EE" w14:textId="77777777" w:rsidR="00E71BE8" w:rsidRDefault="00E71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AEB73" w14:textId="77777777" w:rsidR="00CF0B41" w:rsidRDefault="00CF0B41">
    <w:pPr>
      <w:pStyle w:val="a9"/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0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7F6B0" w14:textId="77777777" w:rsidR="00CF0B41" w:rsidRDefault="00CF0B41">
    <w:pPr>
      <w:pStyle w:val="a9"/>
      <w:rPr>
        <w:rFonts w:ascii="宋体" w:eastAsia="宋体" w:hAnsi="宋体" w:hint="eastAsia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>：四川成都市高新西区尚锦路</w:t>
    </w:r>
    <w:r>
      <w:rPr>
        <w:rFonts w:ascii="宋体" w:eastAsia="宋体" w:hAnsi="宋体"/>
      </w:rPr>
      <w:t>89</w:t>
    </w:r>
    <w:r>
      <w:rPr>
        <w:rFonts w:ascii="宋体" w:eastAsia="宋体" w:hAnsi="宋体" w:hint="eastAsia"/>
      </w:rPr>
      <w:t>号</w:t>
    </w:r>
    <w:r>
      <w:rPr>
        <w:rFonts w:ascii="宋体" w:eastAsia="宋体" w:hAnsi="宋体"/>
      </w:rPr>
      <w:t xml:space="preserve">(611731)          Tel: 028-82960160     </w:t>
    </w:r>
    <w:r>
      <w:rPr>
        <w:rFonts w:ascii="宋体" w:eastAsia="宋体" w:hAnsi="宋体" w:hint="eastAsia"/>
      </w:rPr>
      <w:t>第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PAGE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1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a"/>
        <w:rFonts w:ascii="宋体" w:eastAsia="宋体" w:hAnsi="宋体"/>
      </w:rPr>
      <w:fldChar w:fldCharType="begin"/>
    </w:r>
    <w:r>
      <w:rPr>
        <w:rStyle w:val="aa"/>
        <w:rFonts w:ascii="宋体" w:eastAsia="宋体" w:hAnsi="宋体"/>
      </w:rPr>
      <w:instrText xml:space="preserve"> NUMPAGES </w:instrText>
    </w:r>
    <w:r>
      <w:rPr>
        <w:rStyle w:val="aa"/>
        <w:rFonts w:ascii="宋体" w:eastAsia="宋体" w:hAnsi="宋体"/>
      </w:rPr>
      <w:fldChar w:fldCharType="separate"/>
    </w:r>
    <w:r w:rsidR="008E4883">
      <w:rPr>
        <w:rStyle w:val="aa"/>
        <w:rFonts w:ascii="宋体" w:eastAsia="宋体" w:hAnsi="宋体"/>
        <w:noProof/>
      </w:rPr>
      <w:t>4</w:t>
    </w:r>
    <w:r>
      <w:rPr>
        <w:rStyle w:val="aa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DEFED" w14:textId="77777777" w:rsidR="00E71BE8" w:rsidRDefault="00E71BE8">
      <w:r>
        <w:separator/>
      </w:r>
    </w:p>
  </w:footnote>
  <w:footnote w:type="continuationSeparator" w:id="0">
    <w:p w14:paraId="56DC55F1" w14:textId="77777777" w:rsidR="00E71BE8" w:rsidRDefault="00E71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80641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1DF22" w14:textId="77777777" w:rsidR="00CF0B41" w:rsidRDefault="00CF0B41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需求阶段评审报告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00972584">
    <w:abstractNumId w:val="9"/>
  </w:num>
  <w:num w:numId="2" w16cid:durableId="1286043991">
    <w:abstractNumId w:val="9"/>
  </w:num>
  <w:num w:numId="3" w16cid:durableId="1533106984">
    <w:abstractNumId w:val="9"/>
  </w:num>
  <w:num w:numId="4" w16cid:durableId="1210453788">
    <w:abstractNumId w:val="9"/>
  </w:num>
  <w:num w:numId="5" w16cid:durableId="1263075894">
    <w:abstractNumId w:val="9"/>
  </w:num>
  <w:num w:numId="6" w16cid:durableId="2122871220">
    <w:abstractNumId w:val="9"/>
  </w:num>
  <w:num w:numId="7" w16cid:durableId="1613588498">
    <w:abstractNumId w:val="9"/>
  </w:num>
  <w:num w:numId="8" w16cid:durableId="1345858926">
    <w:abstractNumId w:val="9"/>
  </w:num>
  <w:num w:numId="9" w16cid:durableId="3867633">
    <w:abstractNumId w:val="9"/>
  </w:num>
  <w:num w:numId="10" w16cid:durableId="1895266933">
    <w:abstractNumId w:val="11"/>
  </w:num>
  <w:num w:numId="11" w16cid:durableId="534544101">
    <w:abstractNumId w:val="7"/>
  </w:num>
  <w:num w:numId="12" w16cid:durableId="1642615711">
    <w:abstractNumId w:val="6"/>
  </w:num>
  <w:num w:numId="13" w16cid:durableId="788161630">
    <w:abstractNumId w:val="5"/>
  </w:num>
  <w:num w:numId="14" w16cid:durableId="791175156">
    <w:abstractNumId w:val="4"/>
  </w:num>
  <w:num w:numId="15" w16cid:durableId="1272978128">
    <w:abstractNumId w:val="8"/>
  </w:num>
  <w:num w:numId="16" w16cid:durableId="1396902483">
    <w:abstractNumId w:val="3"/>
  </w:num>
  <w:num w:numId="17" w16cid:durableId="1377005503">
    <w:abstractNumId w:val="2"/>
  </w:num>
  <w:num w:numId="18" w16cid:durableId="1079906364">
    <w:abstractNumId w:val="1"/>
  </w:num>
  <w:num w:numId="19" w16cid:durableId="296684272">
    <w:abstractNumId w:val="0"/>
  </w:num>
  <w:num w:numId="20" w16cid:durableId="1367944557">
    <w:abstractNumId w:val="10"/>
  </w:num>
  <w:num w:numId="21" w16cid:durableId="20020009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1F"/>
    <w:rsid w:val="00021B6C"/>
    <w:rsid w:val="000246E3"/>
    <w:rsid w:val="00025304"/>
    <w:rsid w:val="00026065"/>
    <w:rsid w:val="000412E1"/>
    <w:rsid w:val="0005101F"/>
    <w:rsid w:val="0007441F"/>
    <w:rsid w:val="000C239E"/>
    <w:rsid w:val="000C55F4"/>
    <w:rsid w:val="000C7A15"/>
    <w:rsid w:val="000E0106"/>
    <w:rsid w:val="0010646C"/>
    <w:rsid w:val="00120120"/>
    <w:rsid w:val="0012460A"/>
    <w:rsid w:val="0019488B"/>
    <w:rsid w:val="001F418A"/>
    <w:rsid w:val="00200AC5"/>
    <w:rsid w:val="00207279"/>
    <w:rsid w:val="00220DED"/>
    <w:rsid w:val="00230CF8"/>
    <w:rsid w:val="002510C8"/>
    <w:rsid w:val="00251980"/>
    <w:rsid w:val="00283D43"/>
    <w:rsid w:val="0029584C"/>
    <w:rsid w:val="00317E11"/>
    <w:rsid w:val="00320D08"/>
    <w:rsid w:val="0037117C"/>
    <w:rsid w:val="00384CB8"/>
    <w:rsid w:val="003A1829"/>
    <w:rsid w:val="003A76AD"/>
    <w:rsid w:val="003B1673"/>
    <w:rsid w:val="00426664"/>
    <w:rsid w:val="00431123"/>
    <w:rsid w:val="004409AA"/>
    <w:rsid w:val="00494016"/>
    <w:rsid w:val="004B6751"/>
    <w:rsid w:val="004C13F1"/>
    <w:rsid w:val="004C3D9E"/>
    <w:rsid w:val="004D3A4A"/>
    <w:rsid w:val="004E4ED6"/>
    <w:rsid w:val="00534838"/>
    <w:rsid w:val="00541FA1"/>
    <w:rsid w:val="00576A87"/>
    <w:rsid w:val="005D250E"/>
    <w:rsid w:val="005E219E"/>
    <w:rsid w:val="005E6C87"/>
    <w:rsid w:val="005F6A09"/>
    <w:rsid w:val="006105C3"/>
    <w:rsid w:val="00632713"/>
    <w:rsid w:val="00661738"/>
    <w:rsid w:val="00681F24"/>
    <w:rsid w:val="00690678"/>
    <w:rsid w:val="006A0283"/>
    <w:rsid w:val="006E0DC9"/>
    <w:rsid w:val="006F2C24"/>
    <w:rsid w:val="006F6A49"/>
    <w:rsid w:val="00706BAC"/>
    <w:rsid w:val="00721EE2"/>
    <w:rsid w:val="00795D9F"/>
    <w:rsid w:val="007C0063"/>
    <w:rsid w:val="007C30CC"/>
    <w:rsid w:val="007D6311"/>
    <w:rsid w:val="007F1701"/>
    <w:rsid w:val="007F3A3D"/>
    <w:rsid w:val="00862D39"/>
    <w:rsid w:val="008725CA"/>
    <w:rsid w:val="008E4883"/>
    <w:rsid w:val="008F74D3"/>
    <w:rsid w:val="00902A7B"/>
    <w:rsid w:val="00907958"/>
    <w:rsid w:val="0094448D"/>
    <w:rsid w:val="00957160"/>
    <w:rsid w:val="0096355F"/>
    <w:rsid w:val="009B7D87"/>
    <w:rsid w:val="00A56A51"/>
    <w:rsid w:val="00A74425"/>
    <w:rsid w:val="00A80B92"/>
    <w:rsid w:val="00A93B65"/>
    <w:rsid w:val="00AB3A51"/>
    <w:rsid w:val="00AC2FB3"/>
    <w:rsid w:val="00B33715"/>
    <w:rsid w:val="00BE2F12"/>
    <w:rsid w:val="00C732C6"/>
    <w:rsid w:val="00C966A0"/>
    <w:rsid w:val="00CB2533"/>
    <w:rsid w:val="00CF0B41"/>
    <w:rsid w:val="00CF76FA"/>
    <w:rsid w:val="00D5714A"/>
    <w:rsid w:val="00DE657C"/>
    <w:rsid w:val="00E12646"/>
    <w:rsid w:val="00E26463"/>
    <w:rsid w:val="00E71BE8"/>
    <w:rsid w:val="00E77839"/>
    <w:rsid w:val="00EA7F01"/>
    <w:rsid w:val="00ED7FAB"/>
    <w:rsid w:val="00EF4B9A"/>
    <w:rsid w:val="00F01F44"/>
    <w:rsid w:val="00F4488C"/>
    <w:rsid w:val="00F506BD"/>
    <w:rsid w:val="00F54439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FEC0E"/>
  <w15:chartTrackingRefBased/>
  <w15:docId w15:val="{403CB5E0-00CA-4233-A70A-5425E9E2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pPr>
      <w:tabs>
        <w:tab w:val="center" w:pos="4320"/>
        <w:tab w:val="right" w:pos="8640"/>
      </w:tabs>
    </w:pPr>
    <w:rPr>
      <w:rFonts w:eastAsia="Arial"/>
    </w:rPr>
  </w:style>
  <w:style w:type="character" w:styleId="aa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b">
    <w:name w:val="Document Map"/>
    <w:basedOn w:val="a0"/>
    <w:semiHidden/>
    <w:pPr>
      <w:shd w:val="clear" w:color="auto" w:fill="000080"/>
    </w:pPr>
  </w:style>
  <w:style w:type="character" w:styleId="ac">
    <w:name w:val="footnote reference"/>
    <w:semiHidden/>
    <w:rPr>
      <w:sz w:val="20"/>
      <w:szCs w:val="20"/>
      <w:vertAlign w:val="superscript"/>
    </w:rPr>
  </w:style>
  <w:style w:type="paragraph" w:styleId="ad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e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0">
    <w:name w:val="annotation reference"/>
    <w:semiHidden/>
    <w:rPr>
      <w:sz w:val="21"/>
      <w:szCs w:val="21"/>
    </w:rPr>
  </w:style>
  <w:style w:type="paragraph" w:styleId="af1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2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3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4">
    <w:name w:val="附录"/>
    <w:basedOn w:val="a0"/>
    <w:rPr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819\Desktop\&#20808;&#21551;&#38454;&#27573;&#37324;&#31243;&#30865;&#35780;&#2345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先启阶段里程碑评审报告</Template>
  <TotalTime>2</TotalTime>
  <Pages>4</Pages>
  <Words>242</Words>
  <Characters>1384</Characters>
  <Application>Microsoft Office Word</Application>
  <DocSecurity>0</DocSecurity>
  <Lines>11</Lines>
  <Paragraphs>3</Paragraphs>
  <ScaleCrop>false</ScaleCrop>
  <Company>四川华迪信息技术有限公司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鲜雨成</dc:creator>
  <cp:keywords/>
  <dc:description/>
  <cp:lastModifiedBy>雨成 鲜</cp:lastModifiedBy>
  <cp:revision>3</cp:revision>
  <dcterms:created xsi:type="dcterms:W3CDTF">2025-01-09T07:12:00Z</dcterms:created>
  <dcterms:modified xsi:type="dcterms:W3CDTF">2025-01-10T02:23:00Z</dcterms:modified>
</cp:coreProperties>
</file>